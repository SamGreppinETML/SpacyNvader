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9024A" w14:textId="362D3FA3" w:rsidR="00A85FB4" w:rsidRDefault="00A85FB4" w:rsidP="00A85FB4">
      <w:pPr>
        <w:pStyle w:val="Titre"/>
        <w:jc w:val="center"/>
      </w:pPr>
      <w:r w:rsidRPr="00A85FB4">
        <w:t>Documentation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31983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0F0E7" w14:textId="18E47A5A" w:rsidR="00A85FB4" w:rsidRDefault="00A85FB4" w:rsidP="00A85FB4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14:paraId="6F1A2126" w14:textId="054A0728" w:rsidR="00632E25" w:rsidRDefault="00A85FB4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74728" w:history="1">
            <w:r w:rsidR="00632E25" w:rsidRPr="00A1384E">
              <w:rPr>
                <w:rStyle w:val="Lienhypertexte"/>
                <w:noProof/>
              </w:rPr>
              <w:t>Analyse fonctionnelle</w:t>
            </w:r>
            <w:r w:rsidR="00632E25">
              <w:rPr>
                <w:noProof/>
                <w:webHidden/>
              </w:rPr>
              <w:tab/>
            </w:r>
            <w:r w:rsidR="00632E25">
              <w:rPr>
                <w:noProof/>
                <w:webHidden/>
              </w:rPr>
              <w:fldChar w:fldCharType="begin"/>
            </w:r>
            <w:r w:rsidR="00632E25">
              <w:rPr>
                <w:noProof/>
                <w:webHidden/>
              </w:rPr>
              <w:instrText xml:space="preserve"> PAGEREF _Toc115074728 \h </w:instrText>
            </w:r>
            <w:r w:rsidR="00632E25">
              <w:rPr>
                <w:noProof/>
                <w:webHidden/>
              </w:rPr>
            </w:r>
            <w:r w:rsidR="00632E25">
              <w:rPr>
                <w:noProof/>
                <w:webHidden/>
              </w:rPr>
              <w:fldChar w:fldCharType="separate"/>
            </w:r>
            <w:r w:rsidR="00D64C03">
              <w:rPr>
                <w:noProof/>
                <w:webHidden/>
              </w:rPr>
              <w:t>2</w:t>
            </w:r>
            <w:r w:rsidR="00632E25">
              <w:rPr>
                <w:noProof/>
                <w:webHidden/>
              </w:rPr>
              <w:fldChar w:fldCharType="end"/>
            </w:r>
          </w:hyperlink>
        </w:p>
        <w:p w14:paraId="58769395" w14:textId="344CF6B7" w:rsidR="00632E25" w:rsidRDefault="00632E25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CH"/>
            </w:rPr>
          </w:pPr>
          <w:hyperlink w:anchor="_Toc115074729" w:history="1">
            <w:r w:rsidRPr="00A1384E">
              <w:rPr>
                <w:rStyle w:val="Lienhypertexte"/>
                <w:noProof/>
              </w:rPr>
              <w:t>Planning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C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A0CE" w14:textId="5CAE6C0A" w:rsidR="00632E25" w:rsidRDefault="00632E25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CH"/>
            </w:rPr>
          </w:pPr>
          <w:hyperlink w:anchor="_Toc115074730" w:history="1">
            <w:r w:rsidRPr="00A1384E">
              <w:rPr>
                <w:rStyle w:val="Lienhypertexte"/>
                <w:noProof/>
              </w:rPr>
              <w:t>Bêta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C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EB55" w14:textId="336A4464" w:rsidR="00632E25" w:rsidRDefault="00632E25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CH"/>
            </w:rPr>
          </w:pPr>
          <w:hyperlink w:anchor="_Toc115074731" w:history="1">
            <w:r w:rsidRPr="00A1384E">
              <w:rPr>
                <w:rStyle w:val="Lienhypertexte"/>
                <w:noProof/>
              </w:rPr>
              <w:t>Bêta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C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F17ED" w14:textId="6610EC71" w:rsidR="00A85FB4" w:rsidRPr="00A85FB4" w:rsidRDefault="00A85FB4" w:rsidP="00DB5804">
          <w:pPr>
            <w:jc w:val="center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175CA3E" w14:textId="3DFFCFDE" w:rsidR="00235880" w:rsidRPr="00A85FB4" w:rsidRDefault="00A85FB4" w:rsidP="00A85FB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5A5BDFF" w14:textId="450DD8D6" w:rsidR="00A85FB4" w:rsidRPr="00A85FB4" w:rsidRDefault="00E16423" w:rsidP="00A85FB4">
      <w:pPr>
        <w:pStyle w:val="Titre1"/>
      </w:pPr>
      <w:bookmarkStart w:id="0" w:name="_Toc115074728"/>
      <w:r>
        <w:lastRenderedPageBreak/>
        <w:t>Analyse fonctionnelle</w:t>
      </w:r>
      <w:bookmarkEnd w:id="0"/>
    </w:p>
    <w:tbl>
      <w:tblPr>
        <w:tblStyle w:val="TableauGrille5Fonc-Accentuation3"/>
        <w:tblW w:w="15648" w:type="dxa"/>
        <w:tblLook w:val="0420" w:firstRow="1" w:lastRow="0" w:firstColumn="0" w:lastColumn="0" w:noHBand="0" w:noVBand="1"/>
      </w:tblPr>
      <w:tblGrid>
        <w:gridCol w:w="1698"/>
        <w:gridCol w:w="4620"/>
        <w:gridCol w:w="6293"/>
        <w:gridCol w:w="3037"/>
      </w:tblGrid>
      <w:tr w:rsidR="00C710C9" w14:paraId="02B1B839" w14:textId="77777777" w:rsidTr="00C71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3BF5608" w14:textId="1580A103" w:rsidR="00C710C9" w:rsidRPr="00C710C9" w:rsidRDefault="00C710C9" w:rsidP="00C710C9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Titre</w:t>
            </w:r>
          </w:p>
        </w:tc>
        <w:tc>
          <w:tcPr>
            <w:tcW w:w="4677" w:type="dxa"/>
          </w:tcPr>
          <w:p w14:paraId="31537649" w14:textId="01480A49" w:rsidR="00C710C9" w:rsidRPr="00C710C9" w:rsidRDefault="00C710C9" w:rsidP="00C710C9">
            <w:pPr>
              <w:ind w:left="360"/>
            </w:pPr>
            <w:r w:rsidRPr="00C710C9">
              <w:rPr>
                <w:sz w:val="28"/>
                <w:szCs w:val="28"/>
              </w:rPr>
              <w:t>Description</w:t>
            </w:r>
          </w:p>
        </w:tc>
        <w:tc>
          <w:tcPr>
            <w:tcW w:w="6379" w:type="dxa"/>
          </w:tcPr>
          <w:p w14:paraId="69EDAD14" w14:textId="585FB8E3" w:rsidR="00C710C9" w:rsidRDefault="00C710C9" w:rsidP="004971CF">
            <w:r w:rsidRPr="004971CF">
              <w:rPr>
                <w:sz w:val="28"/>
                <w:szCs w:val="28"/>
              </w:rPr>
              <w:t>Tests d’acceptance</w:t>
            </w:r>
          </w:p>
        </w:tc>
        <w:tc>
          <w:tcPr>
            <w:tcW w:w="3037" w:type="dxa"/>
          </w:tcPr>
          <w:p w14:paraId="5E15BAF2" w14:textId="3A6E6BAE" w:rsidR="00C710C9" w:rsidRPr="004971CF" w:rsidRDefault="00C710C9" w:rsidP="004971CF">
            <w:pPr>
              <w:rPr>
                <w:sz w:val="28"/>
                <w:szCs w:val="28"/>
              </w:rPr>
            </w:pPr>
            <w:r w:rsidRPr="004971CF">
              <w:rPr>
                <w:sz w:val="28"/>
                <w:szCs w:val="28"/>
              </w:rPr>
              <w:t>Maquette</w:t>
            </w:r>
          </w:p>
        </w:tc>
      </w:tr>
      <w:tr w:rsidR="00C710C9" w14:paraId="322FDB21" w14:textId="77777777" w:rsidTr="00C7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0CD5528" w14:textId="4ADECB59" w:rsidR="00C710C9" w:rsidRDefault="00C710C9" w:rsidP="00C710C9">
            <w:pPr>
              <w:ind w:left="360"/>
            </w:pPr>
            <w:r>
              <w:t>Sélectionner une option</w:t>
            </w:r>
          </w:p>
        </w:tc>
        <w:tc>
          <w:tcPr>
            <w:tcW w:w="4677" w:type="dxa"/>
          </w:tcPr>
          <w:p w14:paraId="76F5222B" w14:textId="1E543DA3" w:rsidR="00C710C9" w:rsidRDefault="00C710C9" w:rsidP="00C710C9">
            <w:pPr>
              <w:ind w:left="360"/>
            </w:pPr>
            <w:r>
              <w:t>En tant que joueur, je veux pouvoir utiliser les flèches directionnelles, pour choisir mon onglet dans le menu.</w:t>
            </w:r>
          </w:p>
        </w:tc>
        <w:tc>
          <w:tcPr>
            <w:tcW w:w="6379" w:type="dxa"/>
          </w:tcPr>
          <w:p w14:paraId="41D81F28" w14:textId="1B41952F" w:rsidR="00C710C9" w:rsidRDefault="00C710C9" w:rsidP="004971CF">
            <w:pPr>
              <w:pStyle w:val="Paragraphedeliste"/>
              <w:numPr>
                <w:ilvl w:val="0"/>
                <w:numId w:val="3"/>
              </w:numPr>
            </w:pPr>
            <w:r>
              <w:t>En appuyant sur la flèche du bas, le curseur se place sur « Option ».</w:t>
            </w:r>
          </w:p>
          <w:p w14:paraId="7FC3A92C" w14:textId="73AA4041" w:rsidR="00C710C9" w:rsidRDefault="00C710C9" w:rsidP="004971CF">
            <w:pPr>
              <w:pStyle w:val="Paragraphedeliste"/>
              <w:numPr>
                <w:ilvl w:val="0"/>
                <w:numId w:val="3"/>
              </w:numPr>
            </w:pPr>
            <w:r>
              <w:t xml:space="preserve">En appuyant sur la flèche du haut, le curseur doit se placer sur </w:t>
            </w:r>
            <w:r w:rsidR="007929E1">
              <w:t>« Exit »</w:t>
            </w:r>
            <w:r>
              <w:t>.</w:t>
            </w:r>
          </w:p>
          <w:p w14:paraId="352CC60F" w14:textId="23D9067E" w:rsidR="00C710C9" w:rsidRDefault="000B2353" w:rsidP="004971CF">
            <w:pPr>
              <w:pStyle w:val="Paragraphedeliste"/>
              <w:numPr>
                <w:ilvl w:val="0"/>
                <w:numId w:val="3"/>
              </w:numPr>
            </w:pPr>
            <w:r>
              <w:t>L’option est sélectionnée en pressant « Enter ».</w:t>
            </w:r>
          </w:p>
        </w:tc>
        <w:tc>
          <w:tcPr>
            <w:tcW w:w="3037" w:type="dxa"/>
          </w:tcPr>
          <w:p w14:paraId="11B6F05D" w14:textId="104BD3E3" w:rsidR="00C710C9" w:rsidRDefault="00C710C9" w:rsidP="004971CF">
            <w:r>
              <w:rPr>
                <w:noProof/>
              </w:rPr>
              <w:drawing>
                <wp:inline distT="0" distB="0" distL="0" distR="0" wp14:anchorId="3FAA258F" wp14:editId="7E86514C">
                  <wp:extent cx="1791562" cy="1791562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401" cy="190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0C9" w14:paraId="3CBF4DA1" w14:textId="77777777" w:rsidTr="00C710C9">
        <w:tc>
          <w:tcPr>
            <w:tcW w:w="1555" w:type="dxa"/>
          </w:tcPr>
          <w:p w14:paraId="7E8F5F1D" w14:textId="2B058C1C" w:rsidR="00C710C9" w:rsidRDefault="00BA0F42" w:rsidP="00C710C9">
            <w:pPr>
              <w:ind w:left="360"/>
            </w:pPr>
            <w:r>
              <w:t>Jouer</w:t>
            </w:r>
          </w:p>
        </w:tc>
        <w:tc>
          <w:tcPr>
            <w:tcW w:w="4677" w:type="dxa"/>
          </w:tcPr>
          <w:p w14:paraId="29EFD106" w14:textId="79024B21" w:rsidR="00C710C9" w:rsidRDefault="00C710C9" w:rsidP="00C710C9">
            <w:pPr>
              <w:ind w:left="360"/>
            </w:pPr>
            <w:r>
              <w:t xml:space="preserve">En tant que joueur, je veux </w:t>
            </w:r>
            <w:r w:rsidR="00BA0F42">
              <w:t>lancer une partie pour battre le record.</w:t>
            </w:r>
          </w:p>
        </w:tc>
        <w:tc>
          <w:tcPr>
            <w:tcW w:w="6379" w:type="dxa"/>
          </w:tcPr>
          <w:p w14:paraId="03497DA4" w14:textId="2B83129E" w:rsidR="00C710C9" w:rsidRDefault="005C3BAF" w:rsidP="005419AF">
            <w:pPr>
              <w:pStyle w:val="Paragraphedeliste"/>
              <w:numPr>
                <w:ilvl w:val="0"/>
                <w:numId w:val="4"/>
              </w:numPr>
            </w:pPr>
            <w:r>
              <w:t xml:space="preserve">Dans le menu principal </w:t>
            </w:r>
            <w:r w:rsidR="0034763B">
              <w:t>quand je sélectionne</w:t>
            </w:r>
            <w:r w:rsidR="00C710C9">
              <w:t xml:space="preserve"> « Play », le </w:t>
            </w:r>
            <w:r w:rsidR="009802D1">
              <w:t>programme me demande mon pseudo</w:t>
            </w:r>
            <w:r w:rsidR="00CB1B7B">
              <w:t>nyme</w:t>
            </w:r>
            <w:r w:rsidR="009802D1">
              <w:t>.</w:t>
            </w:r>
          </w:p>
          <w:p w14:paraId="0DE40A39" w14:textId="77777777" w:rsidR="00C710C9" w:rsidRDefault="005870C1" w:rsidP="005419AF">
            <w:pPr>
              <w:pStyle w:val="Paragraphedeliste"/>
              <w:numPr>
                <w:ilvl w:val="0"/>
                <w:numId w:val="4"/>
              </w:numPr>
            </w:pPr>
            <w:r>
              <w:t>Quand j’introduis un pseudonyme de moins de trois caractères, une erreur s’affiche et me demande de rentrer un autre pseudonyme de plus de trois caractères.</w:t>
            </w:r>
          </w:p>
          <w:p w14:paraId="586BE3E9" w14:textId="77777777" w:rsidR="00CC54DE" w:rsidRDefault="00CC54DE" w:rsidP="005419AF">
            <w:pPr>
              <w:pStyle w:val="Paragraphedeliste"/>
              <w:numPr>
                <w:ilvl w:val="0"/>
                <w:numId w:val="4"/>
              </w:numPr>
            </w:pPr>
            <w:r>
              <w:t xml:space="preserve">Quand j’introduis un pseudonyme de plus de </w:t>
            </w:r>
            <w:r w:rsidR="00335837">
              <w:t>vingt</w:t>
            </w:r>
            <w:r>
              <w:t xml:space="preserve"> caractères, une erreur s’affiche et me demande de rentrer un autre pseudonyme.</w:t>
            </w:r>
          </w:p>
          <w:p w14:paraId="7032994F" w14:textId="7C21FD35" w:rsidR="006F7E4A" w:rsidRDefault="006F7E4A" w:rsidP="005419AF">
            <w:pPr>
              <w:pStyle w:val="Paragraphedeliste"/>
              <w:numPr>
                <w:ilvl w:val="0"/>
                <w:numId w:val="4"/>
              </w:numPr>
            </w:pPr>
            <w:r>
              <w:t xml:space="preserve">Quand j’ai </w:t>
            </w:r>
            <w:r w:rsidR="002816D6">
              <w:t>introduit</w:t>
            </w:r>
            <w:r>
              <w:t xml:space="preserve"> un pseudonyme valide, le jeu se lance.</w:t>
            </w:r>
          </w:p>
        </w:tc>
        <w:tc>
          <w:tcPr>
            <w:tcW w:w="3037" w:type="dxa"/>
          </w:tcPr>
          <w:p w14:paraId="60306C80" w14:textId="77777777" w:rsidR="00C710C9" w:rsidRDefault="00C710C9" w:rsidP="0047435E"/>
        </w:tc>
      </w:tr>
      <w:tr w:rsidR="00C710C9" w14:paraId="41426C7B" w14:textId="77777777" w:rsidTr="00C7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D54751F" w14:textId="77777777" w:rsidR="00C710C9" w:rsidRDefault="00C710C9" w:rsidP="00C710C9">
            <w:pPr>
              <w:ind w:left="360"/>
            </w:pPr>
          </w:p>
        </w:tc>
        <w:tc>
          <w:tcPr>
            <w:tcW w:w="4677" w:type="dxa"/>
          </w:tcPr>
          <w:p w14:paraId="1211FF3E" w14:textId="5D40E315" w:rsidR="00C710C9" w:rsidRDefault="00C710C9" w:rsidP="00C710C9">
            <w:pPr>
              <w:ind w:left="360"/>
            </w:pPr>
            <w:r>
              <w:t>En tant que joueur, je veux pouvoir désactiver la musique, pour jouer sans être déconcentré.</w:t>
            </w:r>
          </w:p>
        </w:tc>
        <w:tc>
          <w:tcPr>
            <w:tcW w:w="6379" w:type="dxa"/>
          </w:tcPr>
          <w:p w14:paraId="14A0A932" w14:textId="036987A4" w:rsidR="00C710C9" w:rsidRDefault="00C710C9" w:rsidP="00163E01">
            <w:pPr>
              <w:pStyle w:val="Paragraphedeliste"/>
              <w:numPr>
                <w:ilvl w:val="0"/>
                <w:numId w:val="4"/>
              </w:numPr>
            </w:pPr>
            <w:r>
              <w:t>Le joueur a la possibilité de retirer le son de la musique en appuyant sur une touche.</w:t>
            </w:r>
          </w:p>
          <w:p w14:paraId="5779BAA0" w14:textId="064AED6F" w:rsidR="00C710C9" w:rsidRDefault="00C710C9" w:rsidP="00163E01">
            <w:pPr>
              <w:pStyle w:val="Paragraphedeliste"/>
              <w:numPr>
                <w:ilvl w:val="0"/>
                <w:numId w:val="4"/>
              </w:numPr>
            </w:pPr>
            <w:r>
              <w:t>La musique ne revient pas tant que la fonction n’est pas réactivée ou que le jeu n’est pas relancé.</w:t>
            </w:r>
          </w:p>
        </w:tc>
        <w:tc>
          <w:tcPr>
            <w:tcW w:w="3037" w:type="dxa"/>
          </w:tcPr>
          <w:p w14:paraId="73F96271" w14:textId="77777777" w:rsidR="00C710C9" w:rsidRDefault="00C710C9" w:rsidP="0047435E"/>
        </w:tc>
      </w:tr>
      <w:tr w:rsidR="00C710C9" w14:paraId="66D683F0" w14:textId="77777777" w:rsidTr="00C710C9">
        <w:tc>
          <w:tcPr>
            <w:tcW w:w="1555" w:type="dxa"/>
          </w:tcPr>
          <w:p w14:paraId="3330B710" w14:textId="77777777" w:rsidR="00C710C9" w:rsidRDefault="00C710C9" w:rsidP="00C710C9">
            <w:pPr>
              <w:ind w:left="360"/>
            </w:pPr>
          </w:p>
        </w:tc>
        <w:tc>
          <w:tcPr>
            <w:tcW w:w="4677" w:type="dxa"/>
          </w:tcPr>
          <w:p w14:paraId="3D71DC79" w14:textId="4C1DED98" w:rsidR="00C710C9" w:rsidRDefault="00C710C9" w:rsidP="00C710C9">
            <w:pPr>
              <w:ind w:left="360"/>
            </w:pPr>
            <w:r>
              <w:t>En tant que joueur, je veux que les extraterrestres se déplace de droite à gauche, pour que le jeu ait un minimum de difficulté.</w:t>
            </w:r>
          </w:p>
        </w:tc>
        <w:tc>
          <w:tcPr>
            <w:tcW w:w="6379" w:type="dxa"/>
          </w:tcPr>
          <w:p w14:paraId="4E21598F" w14:textId="77777777" w:rsidR="00C710C9" w:rsidRDefault="00C710C9" w:rsidP="00B90431">
            <w:pPr>
              <w:pStyle w:val="Paragraphedeliste"/>
              <w:numPr>
                <w:ilvl w:val="0"/>
                <w:numId w:val="6"/>
              </w:numPr>
            </w:pPr>
            <w:r>
              <w:t xml:space="preserve">En jeu, les extraterrestres doivent faire des allers-retours de droite à gauche. </w:t>
            </w:r>
          </w:p>
          <w:p w14:paraId="5423F176" w14:textId="0D53D327" w:rsidR="00C710C9" w:rsidRDefault="00C710C9" w:rsidP="00B90431">
            <w:pPr>
              <w:pStyle w:val="Paragraphedeliste"/>
              <w:numPr>
                <w:ilvl w:val="0"/>
                <w:numId w:val="6"/>
              </w:numPr>
            </w:pPr>
            <w:r>
              <w:t>A chaque retour, les extraterrestres descendent d’une ligne.</w:t>
            </w:r>
          </w:p>
        </w:tc>
        <w:tc>
          <w:tcPr>
            <w:tcW w:w="3037" w:type="dxa"/>
          </w:tcPr>
          <w:p w14:paraId="01F31E1A" w14:textId="77777777" w:rsidR="00C710C9" w:rsidRDefault="00C710C9" w:rsidP="0047435E"/>
        </w:tc>
      </w:tr>
      <w:tr w:rsidR="00E16423" w14:paraId="515736AF" w14:textId="77777777" w:rsidTr="00E16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1555" w:type="dxa"/>
          </w:tcPr>
          <w:p w14:paraId="6624073F" w14:textId="77777777" w:rsidR="00E16423" w:rsidRDefault="00E16423" w:rsidP="00C710C9">
            <w:pPr>
              <w:ind w:left="360"/>
            </w:pPr>
          </w:p>
        </w:tc>
        <w:tc>
          <w:tcPr>
            <w:tcW w:w="4677" w:type="dxa"/>
          </w:tcPr>
          <w:p w14:paraId="0F36ECCF" w14:textId="77777777" w:rsidR="00E16423" w:rsidRDefault="00E16423" w:rsidP="00C710C9">
            <w:pPr>
              <w:ind w:left="360"/>
            </w:pPr>
          </w:p>
        </w:tc>
        <w:tc>
          <w:tcPr>
            <w:tcW w:w="6379" w:type="dxa"/>
          </w:tcPr>
          <w:p w14:paraId="49276A69" w14:textId="77777777" w:rsidR="00E16423" w:rsidRDefault="00E16423" w:rsidP="00B90431">
            <w:pPr>
              <w:pStyle w:val="Paragraphedeliste"/>
              <w:numPr>
                <w:ilvl w:val="0"/>
                <w:numId w:val="7"/>
              </w:numPr>
            </w:pPr>
          </w:p>
        </w:tc>
        <w:tc>
          <w:tcPr>
            <w:tcW w:w="3037" w:type="dxa"/>
          </w:tcPr>
          <w:p w14:paraId="082A143E" w14:textId="77777777" w:rsidR="00E16423" w:rsidRDefault="00E16423" w:rsidP="0047435E">
            <w:pPr>
              <w:rPr>
                <w:noProof/>
              </w:rPr>
            </w:pPr>
          </w:p>
        </w:tc>
      </w:tr>
      <w:tr w:rsidR="00C710C9" w14:paraId="1F88C65A" w14:textId="77777777" w:rsidTr="00C710C9">
        <w:tc>
          <w:tcPr>
            <w:tcW w:w="1555" w:type="dxa"/>
          </w:tcPr>
          <w:p w14:paraId="61A42A06" w14:textId="77777777" w:rsidR="00C710C9" w:rsidRDefault="00C710C9" w:rsidP="00C710C9">
            <w:pPr>
              <w:ind w:left="360"/>
            </w:pPr>
          </w:p>
        </w:tc>
        <w:tc>
          <w:tcPr>
            <w:tcW w:w="4677" w:type="dxa"/>
          </w:tcPr>
          <w:p w14:paraId="2C488606" w14:textId="6EEBA84B" w:rsidR="00C710C9" w:rsidRDefault="00C710C9" w:rsidP="00C710C9">
            <w:pPr>
              <w:ind w:left="360"/>
            </w:pPr>
            <w:r>
              <w:t>En tant que joueur, je veux pouvoir me déplacer de droite à gauche, pour me cacher et attaquer.</w:t>
            </w:r>
          </w:p>
        </w:tc>
        <w:tc>
          <w:tcPr>
            <w:tcW w:w="6379" w:type="dxa"/>
          </w:tcPr>
          <w:p w14:paraId="19DEE127" w14:textId="77777777" w:rsidR="00C710C9" w:rsidRDefault="00C710C9" w:rsidP="00B90431">
            <w:pPr>
              <w:pStyle w:val="Paragraphedeliste"/>
              <w:numPr>
                <w:ilvl w:val="0"/>
                <w:numId w:val="7"/>
              </w:numPr>
            </w:pPr>
            <w:r>
              <w:t>Les flèches du clavier me permettent de me déplacer.</w:t>
            </w:r>
          </w:p>
          <w:p w14:paraId="754A57C3" w14:textId="6EC19E1C" w:rsidR="00C710C9" w:rsidRDefault="00C710C9" w:rsidP="00B90431">
            <w:pPr>
              <w:pStyle w:val="Paragraphedeliste"/>
              <w:numPr>
                <w:ilvl w:val="0"/>
                <w:numId w:val="7"/>
              </w:numPr>
            </w:pPr>
            <w:r>
              <w:t>Le joueur peut se mettre sous les protections.</w:t>
            </w:r>
          </w:p>
        </w:tc>
        <w:tc>
          <w:tcPr>
            <w:tcW w:w="3037" w:type="dxa"/>
          </w:tcPr>
          <w:p w14:paraId="4015CDE6" w14:textId="46EA53A8" w:rsidR="00C710C9" w:rsidRDefault="00C710C9" w:rsidP="0047435E">
            <w:r>
              <w:rPr>
                <w:noProof/>
              </w:rPr>
              <w:drawing>
                <wp:inline distT="0" distB="0" distL="0" distR="0" wp14:anchorId="0811021A" wp14:editId="654889CA">
                  <wp:extent cx="1781175" cy="178117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234" cy="1795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0C9" w14:paraId="03CB571B" w14:textId="77777777" w:rsidTr="00C7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E39770E" w14:textId="77777777" w:rsidR="00C710C9" w:rsidRDefault="00C710C9" w:rsidP="00C710C9">
            <w:pPr>
              <w:ind w:left="360"/>
            </w:pPr>
          </w:p>
        </w:tc>
        <w:tc>
          <w:tcPr>
            <w:tcW w:w="4677" w:type="dxa"/>
          </w:tcPr>
          <w:p w14:paraId="5E29118E" w14:textId="71ED0DDB" w:rsidR="00C710C9" w:rsidRDefault="00C710C9" w:rsidP="00C710C9">
            <w:pPr>
              <w:ind w:left="360"/>
            </w:pPr>
            <w:r>
              <w:t>En tant que joueur, je veux pouvoir appuyer sur une touche, pour mettre le jeu en pause.</w:t>
            </w:r>
          </w:p>
        </w:tc>
        <w:tc>
          <w:tcPr>
            <w:tcW w:w="6379" w:type="dxa"/>
          </w:tcPr>
          <w:p w14:paraId="20FBB19B" w14:textId="77777777" w:rsidR="00C710C9" w:rsidRDefault="00C710C9" w:rsidP="00B90431">
            <w:pPr>
              <w:pStyle w:val="Paragraphedeliste"/>
              <w:numPr>
                <w:ilvl w:val="0"/>
                <w:numId w:val="7"/>
              </w:numPr>
            </w:pPr>
            <w:r>
              <w:t>Lorsque le joueur appuie sur la touche « esc », le jeu se met en pause.</w:t>
            </w:r>
          </w:p>
          <w:p w14:paraId="689356E4" w14:textId="78DDD7A2" w:rsidR="00C710C9" w:rsidRDefault="00C710C9" w:rsidP="00B90431">
            <w:pPr>
              <w:pStyle w:val="Paragraphedeliste"/>
              <w:numPr>
                <w:ilvl w:val="0"/>
                <w:numId w:val="7"/>
              </w:numPr>
            </w:pPr>
            <w:r>
              <w:t>Le joueur peut relancer le jeu et continuer comme avant.</w:t>
            </w:r>
          </w:p>
        </w:tc>
        <w:tc>
          <w:tcPr>
            <w:tcW w:w="3037" w:type="dxa"/>
          </w:tcPr>
          <w:p w14:paraId="77794EA7" w14:textId="20077C2E" w:rsidR="00C710C9" w:rsidRDefault="00C710C9" w:rsidP="0047435E">
            <w:r>
              <w:rPr>
                <w:noProof/>
              </w:rPr>
              <w:drawing>
                <wp:inline distT="0" distB="0" distL="0" distR="0" wp14:anchorId="7349043E" wp14:editId="5FC42841">
                  <wp:extent cx="1781230" cy="1781230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021" cy="1836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0C9" w14:paraId="0750B2D4" w14:textId="77777777" w:rsidTr="00C710C9">
        <w:tc>
          <w:tcPr>
            <w:tcW w:w="1555" w:type="dxa"/>
          </w:tcPr>
          <w:p w14:paraId="289AADBD" w14:textId="77777777" w:rsidR="00C710C9" w:rsidRDefault="00C710C9" w:rsidP="00C710C9">
            <w:pPr>
              <w:ind w:left="360"/>
            </w:pPr>
          </w:p>
        </w:tc>
        <w:tc>
          <w:tcPr>
            <w:tcW w:w="4677" w:type="dxa"/>
          </w:tcPr>
          <w:p w14:paraId="2AD952CB" w14:textId="6D992E86" w:rsidR="00C710C9" w:rsidRDefault="00C710C9" w:rsidP="00C710C9">
            <w:pPr>
              <w:ind w:left="360"/>
            </w:pPr>
            <w:r>
              <w:t>En tant que joueur, je veux pouvoir recommencer lorsque je meurs, pour pouvoir jouer le plus possible.</w:t>
            </w:r>
          </w:p>
        </w:tc>
        <w:tc>
          <w:tcPr>
            <w:tcW w:w="6379" w:type="dxa"/>
          </w:tcPr>
          <w:p w14:paraId="568D3C08" w14:textId="77777777" w:rsidR="00C710C9" w:rsidRDefault="00C710C9" w:rsidP="00B90431">
            <w:pPr>
              <w:pStyle w:val="Paragraphedeliste"/>
              <w:numPr>
                <w:ilvl w:val="0"/>
                <w:numId w:val="7"/>
              </w:numPr>
            </w:pPr>
            <w:r>
              <w:t>Lorsque je perds, le jeu me met sur le menu « Game Over ».</w:t>
            </w:r>
          </w:p>
          <w:p w14:paraId="6E4A011F" w14:textId="1D168251" w:rsidR="00C710C9" w:rsidRDefault="00C710C9" w:rsidP="00B90431">
            <w:pPr>
              <w:pStyle w:val="Paragraphedeliste"/>
              <w:numPr>
                <w:ilvl w:val="0"/>
                <w:numId w:val="7"/>
              </w:numPr>
            </w:pPr>
            <w:r>
              <w:t>Le joueur peut relancer directement le jeu depuis ce menu.</w:t>
            </w:r>
          </w:p>
        </w:tc>
        <w:tc>
          <w:tcPr>
            <w:tcW w:w="3037" w:type="dxa"/>
          </w:tcPr>
          <w:p w14:paraId="2819F820" w14:textId="49750540" w:rsidR="00C710C9" w:rsidRDefault="00C710C9" w:rsidP="0047435E">
            <w:r>
              <w:rPr>
                <w:noProof/>
              </w:rPr>
              <w:drawing>
                <wp:inline distT="0" distB="0" distL="0" distR="0" wp14:anchorId="62A61351" wp14:editId="6F7AD832">
                  <wp:extent cx="1790700" cy="17907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175" cy="182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2BD49" w14:textId="2399F243" w:rsidR="004971CF" w:rsidRDefault="00A85FB4" w:rsidP="00A85FB4">
      <w:pPr>
        <w:pStyle w:val="Titre1"/>
      </w:pPr>
      <w:bookmarkStart w:id="1" w:name="_Toc115074729"/>
      <w:r>
        <w:t>Planning initiale</w:t>
      </w:r>
      <w:bookmarkEnd w:id="1"/>
    </w:p>
    <w:p w14:paraId="63EFB021" w14:textId="23FE549F" w:rsidR="00A85FB4" w:rsidRDefault="00A85FB4" w:rsidP="00A85FB4">
      <w:pPr>
        <w:pStyle w:val="Titre2"/>
        <w:ind w:firstLine="708"/>
      </w:pPr>
      <w:bookmarkStart w:id="2" w:name="_Toc115074730"/>
      <w:r>
        <w:t>Bêta 1</w:t>
      </w:r>
      <w:bookmarkEnd w:id="2"/>
    </w:p>
    <w:p w14:paraId="6F012F5A" w14:textId="576E0B04" w:rsidR="00A85FB4" w:rsidRPr="00A85FB4" w:rsidRDefault="00A85FB4" w:rsidP="007A7159">
      <w:pPr>
        <w:ind w:left="705"/>
      </w:pPr>
      <w:r>
        <w:t xml:space="preserve">Menu principal </w:t>
      </w:r>
      <w:r w:rsidR="007A7159">
        <w:t>fonctionnel</w:t>
      </w:r>
      <w:r>
        <w:t xml:space="preserve">, </w:t>
      </w:r>
      <w:proofErr w:type="gramStart"/>
      <w:r w:rsidR="007A7159">
        <w:t>menu option fonctionnel</w:t>
      </w:r>
      <w:proofErr w:type="gramEnd"/>
      <w:r>
        <w:t xml:space="preserve">, </w:t>
      </w:r>
      <w:r w:rsidR="007A7159">
        <w:t>menu about fonctionnel</w:t>
      </w:r>
      <w:r>
        <w:t xml:space="preserve">, </w:t>
      </w:r>
      <w:r w:rsidR="007A7159">
        <w:t>exit</w:t>
      </w:r>
      <w:r w:rsidR="000F46FC">
        <w:t xml:space="preserve"> </w:t>
      </w:r>
      <w:r w:rsidR="007A7159">
        <w:t>fonctionnel, les déplacements des aliens et leurs tirs fonctionnent, le déplacement du joueur et ses tirs fonctionnent, les cachettes fonctionnent.</w:t>
      </w:r>
    </w:p>
    <w:p w14:paraId="24059498" w14:textId="237C1443" w:rsidR="00A85FB4" w:rsidRDefault="00A85FB4" w:rsidP="00A85FB4">
      <w:pPr>
        <w:pStyle w:val="Titre2"/>
      </w:pPr>
      <w:r>
        <w:tab/>
      </w:r>
      <w:bookmarkStart w:id="3" w:name="_Toc115074731"/>
      <w:r>
        <w:t>Bêta 2</w:t>
      </w:r>
      <w:bookmarkEnd w:id="3"/>
    </w:p>
    <w:p w14:paraId="5FAF5C9E" w14:textId="58994EEF" w:rsidR="007A7159" w:rsidRPr="007A7159" w:rsidRDefault="007A7159" w:rsidP="00E16423">
      <w:pPr>
        <w:ind w:left="708" w:hanging="708"/>
      </w:pPr>
      <w:r>
        <w:tab/>
        <w:t>La vie du joueur fonctionne, le score du joueur fonctionne, le menu score est fonctionnel, le</w:t>
      </w:r>
      <w:r w:rsidR="00686EEA">
        <w:t xml:space="preserve"> </w:t>
      </w:r>
      <w:r>
        <w:t>menu pause est fonctionnel, le menu Game Over est fonctionnel, le joueur peut quitter et</w:t>
      </w:r>
      <w:r>
        <w:tab/>
        <w:t>recommencer n’importe quand, le joueur peut désactiver la musique.</w:t>
      </w:r>
    </w:p>
    <w:sectPr w:rsidR="007A7159" w:rsidRPr="007A7159" w:rsidSect="00C710C9">
      <w:headerReference w:type="default" r:id="rId11"/>
      <w:footerReference w:type="defaul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F8638" w14:textId="77777777" w:rsidR="00A77BE1" w:rsidRDefault="00A77BE1" w:rsidP="008220CE">
      <w:pPr>
        <w:spacing w:after="0" w:line="240" w:lineRule="auto"/>
      </w:pPr>
      <w:r>
        <w:separator/>
      </w:r>
    </w:p>
  </w:endnote>
  <w:endnote w:type="continuationSeparator" w:id="0">
    <w:p w14:paraId="02D16B4D" w14:textId="77777777" w:rsidR="00A77BE1" w:rsidRDefault="00A77BE1" w:rsidP="0082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89"/>
      <w:gridCol w:w="4517"/>
      <w:gridCol w:w="5192"/>
    </w:tblGrid>
    <w:tr w:rsidR="008220CE" w14:paraId="25D56329" w14:textId="77777777" w:rsidTr="003E180A">
      <w:tc>
        <w:tcPr>
          <w:tcW w:w="5689" w:type="dxa"/>
        </w:tcPr>
        <w:p w14:paraId="4DC11318" w14:textId="77777777" w:rsidR="008220CE" w:rsidRDefault="008220CE">
          <w:pPr>
            <w:pStyle w:val="Pieddepage"/>
          </w:pPr>
          <w:r>
            <w:t>Auteur : Sam Greppin</w:t>
          </w:r>
        </w:p>
      </w:tc>
      <w:tc>
        <w:tcPr>
          <w:tcW w:w="4517" w:type="dxa"/>
        </w:tcPr>
        <w:p w14:paraId="03066327" w14:textId="77777777" w:rsidR="008220CE" w:rsidRDefault="008220CE">
          <w:pPr>
            <w:pStyle w:val="Pieddepage"/>
          </w:pPr>
        </w:p>
      </w:tc>
      <w:tc>
        <w:tcPr>
          <w:tcW w:w="5192" w:type="dxa"/>
          <w:vAlign w:val="center"/>
        </w:tcPr>
        <w:p w14:paraId="27168412" w14:textId="7A2ABCA1" w:rsidR="008220CE" w:rsidRDefault="008220CE" w:rsidP="00E93A02">
          <w:pPr>
            <w:pStyle w:val="Pieddepage"/>
            <w:jc w:val="right"/>
          </w:pPr>
          <w:r>
            <w:t>Créé le</w:t>
          </w:r>
          <w:r w:rsidR="008C7710">
            <w:t> : 05.09.2022</w:t>
          </w:r>
        </w:p>
      </w:tc>
    </w:tr>
    <w:tr w:rsidR="008220CE" w14:paraId="1A65393C" w14:textId="77777777" w:rsidTr="003E180A">
      <w:tc>
        <w:tcPr>
          <w:tcW w:w="5689" w:type="dxa"/>
        </w:tcPr>
        <w:p w14:paraId="0649E45B" w14:textId="77777777" w:rsidR="008220CE" w:rsidRDefault="008220CE">
          <w:pPr>
            <w:pStyle w:val="Pieddepage"/>
          </w:pPr>
          <w:r>
            <w:t>Modifié par : Sam Greppin</w:t>
          </w:r>
        </w:p>
      </w:tc>
      <w:tc>
        <w:tcPr>
          <w:tcW w:w="4517" w:type="dxa"/>
          <w:vAlign w:val="center"/>
        </w:tcPr>
        <w:p w14:paraId="5BCA1CF9" w14:textId="77777777" w:rsidR="008220CE" w:rsidRDefault="008220CE" w:rsidP="00E93A02">
          <w:pPr>
            <w:pStyle w:val="Pieddepage"/>
            <w:jc w:val="center"/>
          </w:pPr>
          <w:r>
            <w:t xml:space="preserve">Page </w:t>
          </w:r>
          <w:r w:rsidR="00E93A02">
            <w:fldChar w:fldCharType="begin"/>
          </w:r>
          <w:r w:rsidR="00E93A02">
            <w:instrText xml:space="preserve"> PAGE  \* Arabic  \* MERGEFORMAT </w:instrText>
          </w:r>
          <w:r w:rsidR="00E93A02">
            <w:fldChar w:fldCharType="separate"/>
          </w:r>
          <w:r w:rsidR="003A4FC7">
            <w:rPr>
              <w:noProof/>
            </w:rPr>
            <w:t>1</w:t>
          </w:r>
          <w:r w:rsidR="00E93A02">
            <w:fldChar w:fldCharType="end"/>
          </w:r>
          <w:r>
            <w:t xml:space="preserve"> sur </w:t>
          </w:r>
          <w:r w:rsidR="00A77BE1">
            <w:fldChar w:fldCharType="begin"/>
          </w:r>
          <w:r w:rsidR="00A77BE1">
            <w:instrText xml:space="preserve"> NUMPAGES  \* Arabic  \* MERGEFORMAT </w:instrText>
          </w:r>
          <w:r w:rsidR="00A77BE1">
            <w:fldChar w:fldCharType="separate"/>
          </w:r>
          <w:r w:rsidR="003A4FC7">
            <w:rPr>
              <w:noProof/>
            </w:rPr>
            <w:t>1</w:t>
          </w:r>
          <w:r w:rsidR="00A77BE1">
            <w:rPr>
              <w:noProof/>
            </w:rPr>
            <w:fldChar w:fldCharType="end"/>
          </w:r>
        </w:p>
      </w:tc>
      <w:tc>
        <w:tcPr>
          <w:tcW w:w="5192" w:type="dxa"/>
          <w:vAlign w:val="center"/>
        </w:tcPr>
        <w:p w14:paraId="73C652D9" w14:textId="3997715F" w:rsidR="008220CE" w:rsidRDefault="008220CE" w:rsidP="00E93A02">
          <w:pPr>
            <w:pStyle w:val="Pieddepage"/>
            <w:jc w:val="right"/>
          </w:pPr>
          <w:r>
            <w:t>Imprimer le</w:t>
          </w:r>
          <w:r w:rsidR="008C7710">
            <w:t> : -</w:t>
          </w:r>
          <w:r>
            <w:t xml:space="preserve"> </w:t>
          </w:r>
        </w:p>
      </w:tc>
    </w:tr>
    <w:tr w:rsidR="008220CE" w14:paraId="24A1A3AB" w14:textId="77777777" w:rsidTr="003E180A">
      <w:tc>
        <w:tcPr>
          <w:tcW w:w="5689" w:type="dxa"/>
        </w:tcPr>
        <w:p w14:paraId="38516393" w14:textId="08397B05" w:rsidR="008220CE" w:rsidRDefault="008220CE">
          <w:pPr>
            <w:pStyle w:val="Pieddepage"/>
          </w:pPr>
          <w:r>
            <w:t>Version du</w:t>
          </w:r>
          <w:r w:rsidR="008C7710">
            <w:t> : 05.09.2022</w:t>
          </w:r>
        </w:p>
      </w:tc>
      <w:tc>
        <w:tcPr>
          <w:tcW w:w="4517" w:type="dxa"/>
        </w:tcPr>
        <w:p w14:paraId="2565E1C2" w14:textId="77777777" w:rsidR="008220CE" w:rsidRDefault="008220CE">
          <w:pPr>
            <w:pStyle w:val="Pieddepage"/>
          </w:pPr>
        </w:p>
      </w:tc>
      <w:tc>
        <w:tcPr>
          <w:tcW w:w="5192" w:type="dxa"/>
          <w:vAlign w:val="center"/>
        </w:tcPr>
        <w:p w14:paraId="5092A3C5" w14:textId="399529DB" w:rsidR="008220CE" w:rsidRDefault="008C7710" w:rsidP="00E93A02">
          <w:pPr>
            <w:pStyle w:val="Pieddepage"/>
            <w:jc w:val="right"/>
          </w:pPr>
          <w:r>
            <w:t xml:space="preserve">Stories </w:t>
          </w:r>
          <w:proofErr w:type="spellStart"/>
          <w:r>
            <w:t>SpicyNvader</w:t>
          </w:r>
          <w:proofErr w:type="spellEnd"/>
        </w:p>
      </w:tc>
    </w:tr>
  </w:tbl>
  <w:p w14:paraId="6810AE8F" w14:textId="77777777" w:rsidR="008220CE" w:rsidRDefault="008220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5B01D" w14:textId="77777777" w:rsidR="00A77BE1" w:rsidRDefault="00A77BE1" w:rsidP="008220CE">
      <w:pPr>
        <w:spacing w:after="0" w:line="240" w:lineRule="auto"/>
      </w:pPr>
      <w:r>
        <w:separator/>
      </w:r>
    </w:p>
  </w:footnote>
  <w:footnote w:type="continuationSeparator" w:id="0">
    <w:p w14:paraId="599623C1" w14:textId="77777777" w:rsidR="00A77BE1" w:rsidRDefault="00A77BE1" w:rsidP="0082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545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34"/>
      <w:gridCol w:w="5245"/>
      <w:gridCol w:w="5670"/>
      <w:gridCol w:w="3402"/>
    </w:tblGrid>
    <w:tr w:rsidR="008220CE" w14:paraId="3499638E" w14:textId="77777777" w:rsidTr="006A4B4A">
      <w:trPr>
        <w:trHeight w:val="60"/>
      </w:trPr>
      <w:tc>
        <w:tcPr>
          <w:tcW w:w="1134" w:type="dxa"/>
          <w:vAlign w:val="center"/>
        </w:tcPr>
        <w:p w14:paraId="73219FB0" w14:textId="77777777" w:rsidR="008220CE" w:rsidRPr="008220CE" w:rsidRDefault="008220CE" w:rsidP="008220CE">
          <w:pPr>
            <w:pStyle w:val="En-tte"/>
            <w:rPr>
              <w:rFonts w:ascii="ETML L" w:hAnsi="ETML L"/>
              <w:sz w:val="24"/>
              <w:szCs w:val="24"/>
            </w:rPr>
          </w:pPr>
          <w:r w:rsidRPr="008220CE">
            <w:rPr>
              <w:rFonts w:ascii="ETML L" w:hAnsi="ETML L"/>
              <w:sz w:val="24"/>
              <w:szCs w:val="24"/>
            </w:rPr>
            <w:t>ETML</w:t>
          </w:r>
        </w:p>
      </w:tc>
      <w:tc>
        <w:tcPr>
          <w:tcW w:w="5245" w:type="dxa"/>
          <w:vAlign w:val="center"/>
        </w:tcPr>
        <w:p w14:paraId="6BF80504" w14:textId="6F9C8ECE" w:rsidR="008220CE" w:rsidRPr="008220CE" w:rsidRDefault="008220CE" w:rsidP="009C60F1">
          <w:pPr>
            <w:pStyle w:val="En-tte"/>
            <w:spacing w:line="360" w:lineRule="auto"/>
            <w:jc w:val="center"/>
          </w:pPr>
          <w:r w:rsidRPr="008220CE">
            <w:rPr>
              <w:noProof/>
              <w:lang w:eastAsia="fr-CH"/>
            </w:rPr>
            <w:drawing>
              <wp:inline distT="0" distB="0" distL="0" distR="0" wp14:anchorId="61F8D9EA" wp14:editId="22CCD5BA">
                <wp:extent cx="334010" cy="302260"/>
                <wp:effectExtent l="0" t="0" r="8890" b="254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01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="008C7710">
            <w:rPr>
              <w:sz w:val="24"/>
              <w:szCs w:val="24"/>
            </w:rPr>
            <w:t>P_Dev</w:t>
          </w:r>
          <w:proofErr w:type="spellEnd"/>
        </w:p>
      </w:tc>
      <w:tc>
        <w:tcPr>
          <w:tcW w:w="5670" w:type="dxa"/>
          <w:vAlign w:val="center"/>
        </w:tcPr>
        <w:p w14:paraId="24E561D1" w14:textId="4312FC99" w:rsidR="008220CE" w:rsidRPr="008220CE" w:rsidRDefault="008C7710" w:rsidP="008220CE">
          <w:pPr>
            <w:pStyle w:val="En-tte"/>
            <w:jc w:val="center"/>
          </w:pPr>
          <w:r>
            <w:t xml:space="preserve">Stories </w:t>
          </w:r>
          <w:proofErr w:type="spellStart"/>
          <w:r>
            <w:t>SpicyNvader</w:t>
          </w:r>
          <w:proofErr w:type="spellEnd"/>
        </w:p>
      </w:tc>
      <w:tc>
        <w:tcPr>
          <w:tcW w:w="3402" w:type="dxa"/>
          <w:vAlign w:val="center"/>
        </w:tcPr>
        <w:p w14:paraId="0EE6500B" w14:textId="77777777" w:rsidR="008220CE" w:rsidRPr="008220CE" w:rsidRDefault="008220CE" w:rsidP="008220CE">
          <w:pPr>
            <w:pStyle w:val="En-tte"/>
            <w:jc w:val="center"/>
          </w:pPr>
          <w:r w:rsidRPr="008220CE">
            <w:rPr>
              <w:noProof/>
              <w:lang w:eastAsia="fr-CH"/>
            </w:rPr>
            <w:drawing>
              <wp:inline distT="0" distB="0" distL="0" distR="0" wp14:anchorId="273013BE" wp14:editId="7A722B53">
                <wp:extent cx="1499870" cy="366430"/>
                <wp:effectExtent l="0" t="0" r="508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3219" cy="367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8D02D8" w14:textId="77777777" w:rsidR="008220CE" w:rsidRDefault="008220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261D"/>
    <w:multiLevelType w:val="hybridMultilevel"/>
    <w:tmpl w:val="BEEAA1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689"/>
    <w:multiLevelType w:val="hybridMultilevel"/>
    <w:tmpl w:val="134806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ACB"/>
    <w:multiLevelType w:val="hybridMultilevel"/>
    <w:tmpl w:val="763C49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282E"/>
    <w:multiLevelType w:val="hybridMultilevel"/>
    <w:tmpl w:val="4F6411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5B4F"/>
    <w:multiLevelType w:val="hybridMultilevel"/>
    <w:tmpl w:val="7C90186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78C4"/>
    <w:multiLevelType w:val="hybridMultilevel"/>
    <w:tmpl w:val="BEEAA1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77B3C"/>
    <w:multiLevelType w:val="hybridMultilevel"/>
    <w:tmpl w:val="11A086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F56DF"/>
    <w:multiLevelType w:val="hybridMultilevel"/>
    <w:tmpl w:val="D1AE7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341AF"/>
    <w:multiLevelType w:val="hybridMultilevel"/>
    <w:tmpl w:val="E0140A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339D4"/>
    <w:multiLevelType w:val="hybridMultilevel"/>
    <w:tmpl w:val="8116B6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10"/>
    <w:rsid w:val="00067C26"/>
    <w:rsid w:val="000B2353"/>
    <w:rsid w:val="000B7137"/>
    <w:rsid w:val="000F46FC"/>
    <w:rsid w:val="00152FFD"/>
    <w:rsid w:val="00163E01"/>
    <w:rsid w:val="00194E78"/>
    <w:rsid w:val="001E11A2"/>
    <w:rsid w:val="00235880"/>
    <w:rsid w:val="002816D6"/>
    <w:rsid w:val="00335837"/>
    <w:rsid w:val="0034763B"/>
    <w:rsid w:val="003A4FC7"/>
    <w:rsid w:val="003E180A"/>
    <w:rsid w:val="004048F1"/>
    <w:rsid w:val="00450245"/>
    <w:rsid w:val="004707FF"/>
    <w:rsid w:val="00492C3F"/>
    <w:rsid w:val="004971CF"/>
    <w:rsid w:val="005419AF"/>
    <w:rsid w:val="005870C1"/>
    <w:rsid w:val="005C106D"/>
    <w:rsid w:val="005C3BAF"/>
    <w:rsid w:val="00632E25"/>
    <w:rsid w:val="00686EEA"/>
    <w:rsid w:val="00693508"/>
    <w:rsid w:val="006A4B4A"/>
    <w:rsid w:val="006B071D"/>
    <w:rsid w:val="006F7E4A"/>
    <w:rsid w:val="0072127D"/>
    <w:rsid w:val="007921DF"/>
    <w:rsid w:val="007929E1"/>
    <w:rsid w:val="007A11C9"/>
    <w:rsid w:val="007A7159"/>
    <w:rsid w:val="007C51BF"/>
    <w:rsid w:val="008071D2"/>
    <w:rsid w:val="008220CE"/>
    <w:rsid w:val="0083401B"/>
    <w:rsid w:val="00852DDA"/>
    <w:rsid w:val="008642DA"/>
    <w:rsid w:val="008716A3"/>
    <w:rsid w:val="008B79B2"/>
    <w:rsid w:val="008C7710"/>
    <w:rsid w:val="008D1328"/>
    <w:rsid w:val="008D7C44"/>
    <w:rsid w:val="00913571"/>
    <w:rsid w:val="00974717"/>
    <w:rsid w:val="009802D1"/>
    <w:rsid w:val="009969F3"/>
    <w:rsid w:val="009C60F1"/>
    <w:rsid w:val="009F7241"/>
    <w:rsid w:val="00A77BE1"/>
    <w:rsid w:val="00A85FB4"/>
    <w:rsid w:val="00AB74C7"/>
    <w:rsid w:val="00AF4452"/>
    <w:rsid w:val="00B273A7"/>
    <w:rsid w:val="00B55822"/>
    <w:rsid w:val="00B90431"/>
    <w:rsid w:val="00BA0F42"/>
    <w:rsid w:val="00BF0E97"/>
    <w:rsid w:val="00BF2C09"/>
    <w:rsid w:val="00C64DE3"/>
    <w:rsid w:val="00C710C9"/>
    <w:rsid w:val="00CB1B7B"/>
    <w:rsid w:val="00CC2160"/>
    <w:rsid w:val="00CC54DE"/>
    <w:rsid w:val="00CD7AA8"/>
    <w:rsid w:val="00CE75F1"/>
    <w:rsid w:val="00D27B52"/>
    <w:rsid w:val="00D64C03"/>
    <w:rsid w:val="00D8659E"/>
    <w:rsid w:val="00DB5804"/>
    <w:rsid w:val="00DB736A"/>
    <w:rsid w:val="00DD6CA8"/>
    <w:rsid w:val="00E10426"/>
    <w:rsid w:val="00E16423"/>
    <w:rsid w:val="00E35026"/>
    <w:rsid w:val="00E749B5"/>
    <w:rsid w:val="00E93A02"/>
    <w:rsid w:val="00ED42C8"/>
    <w:rsid w:val="00EE775D"/>
    <w:rsid w:val="00EF4A0D"/>
    <w:rsid w:val="00F00BC0"/>
    <w:rsid w:val="00F96404"/>
    <w:rsid w:val="00FA0EF1"/>
    <w:rsid w:val="00FA294A"/>
    <w:rsid w:val="00FE50F7"/>
    <w:rsid w:val="00F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2E59B"/>
  <w15:chartTrackingRefBased/>
  <w15:docId w15:val="{8C31ABDC-68D3-4713-8260-612BE5B5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7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5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2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20CE"/>
  </w:style>
  <w:style w:type="paragraph" w:styleId="Pieddepage">
    <w:name w:val="footer"/>
    <w:basedOn w:val="Normal"/>
    <w:link w:val="PieddepageCar"/>
    <w:uiPriority w:val="99"/>
    <w:unhideWhenUsed/>
    <w:rsid w:val="00822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20CE"/>
  </w:style>
  <w:style w:type="table" w:styleId="Grilledutableau">
    <w:name w:val="Table Grid"/>
    <w:basedOn w:val="TableauNormal"/>
    <w:uiPriority w:val="39"/>
    <w:rsid w:val="0082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C7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C771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97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2">
    <w:name w:val="Grid Table 2"/>
    <w:basedOn w:val="TableauNormal"/>
    <w:uiPriority w:val="47"/>
    <w:rsid w:val="004971C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3-Accentuation6">
    <w:name w:val="Grid Table 3 Accent 6"/>
    <w:basedOn w:val="TableauNormal"/>
    <w:uiPriority w:val="48"/>
    <w:rsid w:val="004971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4971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3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3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85FB4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85FB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85FB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85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85F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UTRES\En%20pied%20de%20page%20le%20sang%20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 pied de page le sang modèle.dotx</Template>
  <TotalTime>204</TotalTime>
  <Pages>4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SamEliott Greppin</dc:creator>
  <cp:keywords/>
  <dc:description/>
  <cp:lastModifiedBy>Sam Eliott Greppin</cp:lastModifiedBy>
  <cp:revision>122</cp:revision>
  <cp:lastPrinted>2022-09-26T06:54:00Z</cp:lastPrinted>
  <dcterms:created xsi:type="dcterms:W3CDTF">2022-09-05T08:12:00Z</dcterms:created>
  <dcterms:modified xsi:type="dcterms:W3CDTF">2022-09-26T06:54:00Z</dcterms:modified>
</cp:coreProperties>
</file>